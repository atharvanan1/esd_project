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EA630A" w14:textId="06E7C1EC"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73E6283C" w14:textId="248EB872" w:rsidR="00C6554A" w:rsidRPr="00293E2B" w:rsidRDefault="00D42490" w:rsidP="00C6554A">
      <w:pPr>
        <w:pStyle w:val="Title"/>
        <w:rPr>
          <w:rFonts w:ascii="Arial Nova" w:hAnsi="Arial Nova" w:cs="Arial"/>
          <w:b/>
          <w:bCs/>
          <w:color w:val="auto"/>
          <w:sz w:val="72"/>
          <w:szCs w:val="24"/>
        </w:rPr>
      </w:pPr>
      <w:r w:rsidRPr="00293E2B">
        <w:rPr>
          <w:rFonts w:ascii="Arial Nova" w:hAnsi="Arial Nova" w:cs="Arial"/>
          <w:b/>
          <w:bCs/>
          <w:color w:val="auto"/>
          <w:sz w:val="72"/>
          <w:szCs w:val="24"/>
        </w:rPr>
        <w:t>Wireless AVR Chip Programmer</w:t>
      </w:r>
    </w:p>
    <w:p w14:paraId="75EC996F" w14:textId="77777777" w:rsidR="00293E2B" w:rsidRPr="00293E2B" w:rsidRDefault="00293E2B" w:rsidP="00C6554A">
      <w:pPr>
        <w:pStyle w:val="Subtitle"/>
        <w:rPr>
          <w:rFonts w:ascii="Arial Nova" w:hAnsi="Arial Nova" w:cs="Arial"/>
        </w:rPr>
      </w:pPr>
    </w:p>
    <w:p w14:paraId="4595E89F" w14:textId="77777777" w:rsidR="00293E2B" w:rsidRPr="00293E2B" w:rsidRDefault="00293E2B" w:rsidP="00C6554A">
      <w:pPr>
        <w:pStyle w:val="Subtitle"/>
        <w:rPr>
          <w:rFonts w:ascii="Arial Nova" w:hAnsi="Arial Nova" w:cs="Arial"/>
        </w:rPr>
      </w:pPr>
    </w:p>
    <w:p w14:paraId="4EA197D1" w14:textId="77777777" w:rsidR="00293E2B" w:rsidRPr="00293E2B" w:rsidRDefault="00293E2B" w:rsidP="00C6554A">
      <w:pPr>
        <w:pStyle w:val="Subtitle"/>
        <w:rPr>
          <w:rFonts w:ascii="Arial Nova" w:hAnsi="Arial Nova" w:cs="Arial"/>
        </w:rPr>
      </w:pPr>
    </w:p>
    <w:p w14:paraId="3C87ACA4" w14:textId="77777777" w:rsidR="00293E2B" w:rsidRPr="00293E2B" w:rsidRDefault="00293E2B" w:rsidP="00C6554A">
      <w:pPr>
        <w:pStyle w:val="Subtitle"/>
        <w:rPr>
          <w:rFonts w:ascii="Arial Nova" w:hAnsi="Arial Nova" w:cs="Arial"/>
        </w:rPr>
      </w:pPr>
    </w:p>
    <w:p w14:paraId="097CAA06" w14:textId="77777777" w:rsidR="00293E2B" w:rsidRPr="00293E2B" w:rsidRDefault="00293E2B" w:rsidP="00C6554A">
      <w:pPr>
        <w:pStyle w:val="Subtitle"/>
        <w:rPr>
          <w:rFonts w:ascii="Arial Nova" w:hAnsi="Arial Nova" w:cs="Arial"/>
        </w:rPr>
      </w:pPr>
    </w:p>
    <w:p w14:paraId="44670244" w14:textId="77777777" w:rsidR="00293E2B" w:rsidRPr="00293E2B" w:rsidRDefault="00293E2B" w:rsidP="00C6554A">
      <w:pPr>
        <w:pStyle w:val="Subtitle"/>
        <w:rPr>
          <w:rFonts w:ascii="Arial Nova" w:hAnsi="Arial Nova" w:cs="Arial"/>
        </w:rPr>
      </w:pPr>
    </w:p>
    <w:p w14:paraId="1B31D61F" w14:textId="77777777" w:rsidR="00293E2B" w:rsidRPr="00293E2B" w:rsidRDefault="00293E2B" w:rsidP="00293E2B">
      <w:pPr>
        <w:pStyle w:val="Subtitle"/>
        <w:jc w:val="left"/>
        <w:rPr>
          <w:rFonts w:ascii="Arial Nova" w:hAnsi="Arial Nova" w:cs="Arial"/>
        </w:rPr>
      </w:pPr>
    </w:p>
    <w:p w14:paraId="5FA28014" w14:textId="7DF5352F" w:rsidR="00C6554A" w:rsidRPr="00293E2B" w:rsidRDefault="00D42490" w:rsidP="00C6554A">
      <w:pPr>
        <w:pStyle w:val="Subtitle"/>
        <w:rPr>
          <w:rFonts w:ascii="Arial Nova" w:hAnsi="Arial Nova" w:cs="Arial"/>
          <w:b/>
          <w:bCs/>
        </w:rPr>
      </w:pPr>
      <w:r w:rsidRPr="00293E2B">
        <w:rPr>
          <w:rFonts w:ascii="Arial Nova" w:hAnsi="Arial Nova" w:cs="Arial"/>
          <w:b/>
          <w:bCs/>
        </w:rPr>
        <w:t>Final Project Report</w:t>
      </w:r>
    </w:p>
    <w:p w14:paraId="22AFBD5A" w14:textId="77777777" w:rsidR="00293E2B" w:rsidRPr="00293E2B" w:rsidRDefault="00293E2B" w:rsidP="00D42490">
      <w:pPr>
        <w:pStyle w:val="ContactInfo"/>
        <w:rPr>
          <w:rFonts w:ascii="Arial Nova" w:hAnsi="Arial Nova" w:cs="Arial"/>
        </w:rPr>
      </w:pPr>
    </w:p>
    <w:p w14:paraId="566605B2" w14:textId="77777777" w:rsidR="00293E2B" w:rsidRPr="00293E2B" w:rsidRDefault="00293E2B" w:rsidP="00D42490">
      <w:pPr>
        <w:pStyle w:val="ContactInfo"/>
        <w:rPr>
          <w:rFonts w:ascii="Arial Nova" w:hAnsi="Arial Nova" w:cs="Arial"/>
        </w:rPr>
      </w:pPr>
    </w:p>
    <w:p w14:paraId="3AA35098" w14:textId="77777777" w:rsidR="00293E2B" w:rsidRPr="00293E2B" w:rsidRDefault="00293E2B" w:rsidP="00D42490">
      <w:pPr>
        <w:pStyle w:val="ContactInfo"/>
        <w:rPr>
          <w:rFonts w:ascii="Arial Nova" w:hAnsi="Arial Nova" w:cs="Arial"/>
        </w:rPr>
      </w:pPr>
    </w:p>
    <w:p w14:paraId="0CB4C3AF" w14:textId="77777777" w:rsidR="00293E2B" w:rsidRPr="00293E2B" w:rsidRDefault="00293E2B" w:rsidP="00D42490">
      <w:pPr>
        <w:pStyle w:val="ContactInfo"/>
        <w:rPr>
          <w:rFonts w:ascii="Arial Nova" w:hAnsi="Arial Nova" w:cs="Arial"/>
        </w:rPr>
      </w:pPr>
    </w:p>
    <w:p w14:paraId="2DC2F02D" w14:textId="77777777" w:rsidR="00293E2B" w:rsidRPr="00293E2B" w:rsidRDefault="00293E2B" w:rsidP="00D42490">
      <w:pPr>
        <w:pStyle w:val="ContactInfo"/>
        <w:rPr>
          <w:rFonts w:ascii="Arial Nova" w:hAnsi="Arial Nova" w:cs="Arial"/>
        </w:rPr>
      </w:pPr>
    </w:p>
    <w:p w14:paraId="4096A6EA" w14:textId="77777777" w:rsidR="00293E2B" w:rsidRPr="00293E2B" w:rsidRDefault="00293E2B" w:rsidP="00D42490">
      <w:pPr>
        <w:pStyle w:val="ContactInfo"/>
        <w:rPr>
          <w:rFonts w:ascii="Arial Nova" w:hAnsi="Arial Nova" w:cs="Arial"/>
        </w:rPr>
      </w:pPr>
    </w:p>
    <w:p w14:paraId="61A348F1" w14:textId="77777777" w:rsidR="00293E2B" w:rsidRPr="00293E2B" w:rsidRDefault="00293E2B" w:rsidP="00D42490">
      <w:pPr>
        <w:pStyle w:val="ContactInfo"/>
        <w:rPr>
          <w:rFonts w:ascii="Arial Nova" w:hAnsi="Arial Nova" w:cs="Arial"/>
        </w:rPr>
      </w:pPr>
    </w:p>
    <w:p w14:paraId="300D386E" w14:textId="77777777" w:rsidR="00293E2B" w:rsidRPr="00293E2B" w:rsidRDefault="00293E2B" w:rsidP="00D42490">
      <w:pPr>
        <w:pStyle w:val="ContactInfo"/>
        <w:rPr>
          <w:rFonts w:ascii="Arial Nova" w:hAnsi="Arial Nova" w:cs="Arial"/>
        </w:rPr>
      </w:pPr>
    </w:p>
    <w:p w14:paraId="11BD7F15" w14:textId="77777777" w:rsidR="00293E2B" w:rsidRPr="00293E2B" w:rsidRDefault="00293E2B" w:rsidP="00D42490">
      <w:pPr>
        <w:pStyle w:val="ContactInfo"/>
        <w:rPr>
          <w:rFonts w:ascii="Arial Nova" w:hAnsi="Arial Nova" w:cs="Arial"/>
        </w:rPr>
      </w:pPr>
    </w:p>
    <w:p w14:paraId="60AE1CCE" w14:textId="77777777" w:rsidR="00293E2B" w:rsidRPr="00293E2B" w:rsidRDefault="00293E2B" w:rsidP="00D42490">
      <w:pPr>
        <w:pStyle w:val="ContactInfo"/>
        <w:rPr>
          <w:rFonts w:ascii="Arial Nova" w:hAnsi="Arial Nova" w:cs="Arial"/>
        </w:rPr>
      </w:pPr>
    </w:p>
    <w:p w14:paraId="515EF3FF" w14:textId="77777777" w:rsidR="00293E2B" w:rsidRPr="00293E2B" w:rsidRDefault="00293E2B" w:rsidP="00D42490">
      <w:pPr>
        <w:pStyle w:val="ContactInfo"/>
        <w:rPr>
          <w:rFonts w:ascii="Arial Nova" w:hAnsi="Arial Nova" w:cs="Arial"/>
        </w:rPr>
      </w:pPr>
    </w:p>
    <w:p w14:paraId="5EA8CAD5" w14:textId="77777777" w:rsidR="00293E2B" w:rsidRPr="00293E2B" w:rsidRDefault="00293E2B" w:rsidP="00D42490">
      <w:pPr>
        <w:pStyle w:val="ContactInfo"/>
        <w:rPr>
          <w:rFonts w:ascii="Arial Nova" w:hAnsi="Arial Nova" w:cs="Arial"/>
        </w:rPr>
      </w:pPr>
    </w:p>
    <w:p w14:paraId="45116316" w14:textId="77777777" w:rsidR="00293E2B" w:rsidRPr="00293E2B" w:rsidRDefault="00293E2B" w:rsidP="00D42490">
      <w:pPr>
        <w:pStyle w:val="ContactInfo"/>
        <w:rPr>
          <w:rFonts w:ascii="Arial Nova" w:hAnsi="Arial Nova" w:cs="Arial"/>
        </w:rPr>
      </w:pPr>
    </w:p>
    <w:p w14:paraId="4196BC73" w14:textId="77777777" w:rsidR="00293E2B" w:rsidRPr="00293E2B" w:rsidRDefault="00293E2B" w:rsidP="00D42490">
      <w:pPr>
        <w:pStyle w:val="ContactInfo"/>
        <w:rPr>
          <w:rFonts w:ascii="Arial Nova" w:hAnsi="Arial Nova" w:cs="Arial"/>
        </w:rPr>
      </w:pPr>
    </w:p>
    <w:p w14:paraId="78EB3558" w14:textId="77777777" w:rsidR="00293E2B" w:rsidRPr="00293E2B" w:rsidRDefault="00293E2B" w:rsidP="00D42490">
      <w:pPr>
        <w:pStyle w:val="ContactInfo"/>
        <w:rPr>
          <w:rFonts w:ascii="Arial Nova" w:hAnsi="Arial Nova" w:cs="Arial"/>
        </w:rPr>
      </w:pPr>
    </w:p>
    <w:p w14:paraId="7514DE4D" w14:textId="77777777" w:rsidR="00293E2B" w:rsidRPr="00293E2B" w:rsidRDefault="00293E2B" w:rsidP="00D42490">
      <w:pPr>
        <w:pStyle w:val="ContactInfo"/>
        <w:rPr>
          <w:rFonts w:ascii="Arial Nova" w:hAnsi="Arial Nova" w:cs="Arial"/>
        </w:rPr>
      </w:pPr>
    </w:p>
    <w:p w14:paraId="0F013D41" w14:textId="77777777" w:rsidR="00293E2B" w:rsidRPr="00293E2B" w:rsidRDefault="00293E2B" w:rsidP="00D42490">
      <w:pPr>
        <w:pStyle w:val="ContactInfo"/>
        <w:rPr>
          <w:rFonts w:ascii="Arial Nova" w:hAnsi="Arial Nova" w:cs="Arial"/>
        </w:rPr>
      </w:pPr>
    </w:p>
    <w:p w14:paraId="2720786B" w14:textId="64DF8392" w:rsidR="00293E2B" w:rsidRPr="00293E2B" w:rsidRDefault="00293E2B" w:rsidP="00D42490">
      <w:pPr>
        <w:pStyle w:val="ContactInfo"/>
        <w:rPr>
          <w:rFonts w:ascii="Arial Nova" w:hAnsi="Arial Nova" w:cs="Arial"/>
        </w:rPr>
      </w:pPr>
    </w:p>
    <w:p w14:paraId="04B051CC" w14:textId="77777777" w:rsidR="00293E2B" w:rsidRPr="00293E2B" w:rsidRDefault="00293E2B" w:rsidP="00D42490">
      <w:pPr>
        <w:pStyle w:val="ContactInfo"/>
        <w:rPr>
          <w:rFonts w:ascii="Arial Nova" w:hAnsi="Arial Nova" w:cs="Arial"/>
        </w:rPr>
      </w:pPr>
    </w:p>
    <w:p w14:paraId="37A800D3" w14:textId="34C93C71" w:rsidR="00D42490" w:rsidRPr="00293E2B" w:rsidRDefault="00D42490" w:rsidP="00D42490">
      <w:pPr>
        <w:pStyle w:val="ContactInfo"/>
        <w:rPr>
          <w:rFonts w:ascii="Arial Nova" w:hAnsi="Arial Nova" w:cs="Arial"/>
        </w:rPr>
      </w:pPr>
      <w:r w:rsidRPr="00293E2B">
        <w:rPr>
          <w:rFonts w:ascii="Arial Nova" w:hAnsi="Arial Nova" w:cs="Arial"/>
        </w:rPr>
        <w:t>Abhijeet Dutt Srivastava</w:t>
      </w:r>
    </w:p>
    <w:p w14:paraId="53149595" w14:textId="77777777" w:rsidR="00D42490" w:rsidRPr="00293E2B" w:rsidRDefault="00D42490" w:rsidP="00D42490">
      <w:pPr>
        <w:pStyle w:val="ContactInfo"/>
        <w:rPr>
          <w:rFonts w:ascii="Arial Nova" w:hAnsi="Arial Nova" w:cs="Arial"/>
        </w:rPr>
      </w:pPr>
      <w:r w:rsidRPr="00293E2B">
        <w:rPr>
          <w:rFonts w:ascii="Arial Nova" w:hAnsi="Arial Nova" w:cs="Arial"/>
        </w:rPr>
        <w:t>Atharva Nandanwar</w:t>
      </w:r>
    </w:p>
    <w:p w14:paraId="62650AF9" w14:textId="77777777" w:rsidR="00D42490" w:rsidRPr="00293E2B" w:rsidRDefault="00D42490" w:rsidP="00D42490">
      <w:pPr>
        <w:pStyle w:val="ContactInfo"/>
        <w:rPr>
          <w:rFonts w:ascii="Arial Nova" w:hAnsi="Arial Nova" w:cs="Arial"/>
        </w:rPr>
      </w:pPr>
      <w:r w:rsidRPr="00293E2B">
        <w:rPr>
          <w:rFonts w:ascii="Arial Nova" w:hAnsi="Arial Nova" w:cs="Arial"/>
        </w:rPr>
        <w:t>ECEN 5613 Embedded System Design</w:t>
      </w:r>
    </w:p>
    <w:p w14:paraId="781869E3" w14:textId="6F048361" w:rsidR="00C6554A" w:rsidRDefault="00D42490" w:rsidP="00D42490">
      <w:pPr>
        <w:pStyle w:val="ContactInfo"/>
      </w:pPr>
      <w:r w:rsidRPr="00293E2B">
        <w:rPr>
          <w:rFonts w:ascii="Arial Nova" w:hAnsi="Arial Nova" w:cs="Arial"/>
        </w:rPr>
        <w:t>December 12, 2019</w:t>
      </w:r>
      <w:r w:rsidR="00C6554A">
        <w:br w:type="page"/>
      </w:r>
    </w:p>
    <w:p w14:paraId="68C52332" w14:textId="2F24B8EE" w:rsidR="002C74C0" w:rsidRPr="00293E2B" w:rsidRDefault="00D42490" w:rsidP="00D42490">
      <w:pPr>
        <w:pStyle w:val="ListParagraph"/>
        <w:numPr>
          <w:ilvl w:val="0"/>
          <w:numId w:val="17"/>
        </w:numPr>
        <w:rPr>
          <w:rFonts w:ascii="Arial Nova" w:hAnsi="Arial Nova"/>
        </w:rPr>
      </w:pPr>
      <w:r w:rsidRPr="00293E2B">
        <w:rPr>
          <w:rFonts w:ascii="Arial Nova" w:hAnsi="Arial Nova"/>
        </w:rPr>
        <w:lastRenderedPageBreak/>
        <w:t>Introduction</w:t>
      </w:r>
    </w:p>
    <w:p w14:paraId="2ED7545C" w14:textId="17E8314D" w:rsidR="00D42490" w:rsidRPr="00293E2B" w:rsidRDefault="00D42490" w:rsidP="00D42490">
      <w:pPr>
        <w:pStyle w:val="ListParagraph"/>
        <w:numPr>
          <w:ilvl w:val="1"/>
          <w:numId w:val="17"/>
        </w:numPr>
        <w:rPr>
          <w:rFonts w:ascii="Arial Nova" w:hAnsi="Arial Nova"/>
        </w:rPr>
      </w:pPr>
      <w:r w:rsidRPr="00293E2B">
        <w:rPr>
          <w:rFonts w:ascii="Arial Nova" w:hAnsi="Arial Nova"/>
        </w:rPr>
        <w:t>System Overview</w:t>
      </w:r>
    </w:p>
    <w:p w14:paraId="667B3E76" w14:textId="41B803B4" w:rsidR="00D42490" w:rsidRPr="00293E2B" w:rsidRDefault="00D42490" w:rsidP="00D42490">
      <w:pPr>
        <w:pStyle w:val="ListParagraph"/>
        <w:numPr>
          <w:ilvl w:val="0"/>
          <w:numId w:val="17"/>
        </w:numPr>
        <w:rPr>
          <w:rFonts w:ascii="Arial Nova" w:hAnsi="Arial Nova"/>
        </w:rPr>
      </w:pPr>
      <w:r w:rsidRPr="00293E2B">
        <w:rPr>
          <w:rFonts w:ascii="Arial Nova" w:hAnsi="Arial Nova"/>
        </w:rPr>
        <w:t>Technical Description</w:t>
      </w:r>
    </w:p>
    <w:p w14:paraId="4B72FB17" w14:textId="16421240" w:rsidR="00D42490" w:rsidRPr="00293E2B" w:rsidRDefault="00D42490" w:rsidP="00D42490">
      <w:pPr>
        <w:pStyle w:val="ListParagraph"/>
        <w:numPr>
          <w:ilvl w:val="1"/>
          <w:numId w:val="17"/>
        </w:numPr>
        <w:rPr>
          <w:rFonts w:ascii="Arial Nova" w:hAnsi="Arial Nova"/>
        </w:rPr>
      </w:pPr>
      <w:r w:rsidRPr="00293E2B">
        <w:rPr>
          <w:rFonts w:ascii="Arial Nova" w:hAnsi="Arial Nova"/>
        </w:rPr>
        <w:t>Board Design</w:t>
      </w:r>
      <w:r w:rsidR="00A90EA8">
        <w:rPr>
          <w:rFonts w:ascii="Arial Nova" w:hAnsi="Arial Nova"/>
        </w:rPr>
        <w:t xml:space="preserve"> Considerations</w:t>
      </w:r>
    </w:p>
    <w:p w14:paraId="71A0E5CA" w14:textId="044EE162" w:rsidR="00D42490" w:rsidRPr="00293E2B" w:rsidRDefault="00D42490" w:rsidP="00D42490">
      <w:pPr>
        <w:pStyle w:val="ListParagraph"/>
        <w:numPr>
          <w:ilvl w:val="2"/>
          <w:numId w:val="17"/>
        </w:numPr>
        <w:rPr>
          <w:rFonts w:ascii="Arial Nova" w:hAnsi="Arial Nova"/>
        </w:rPr>
      </w:pPr>
      <w:r w:rsidRPr="00293E2B">
        <w:rPr>
          <w:rFonts w:ascii="Arial Nova" w:hAnsi="Arial Nova"/>
        </w:rPr>
        <w:t>Power Supply</w:t>
      </w:r>
    </w:p>
    <w:p w14:paraId="612911EA" w14:textId="36B15EE0" w:rsidR="00D42490" w:rsidRPr="00293E2B" w:rsidRDefault="00D42490" w:rsidP="00D42490">
      <w:pPr>
        <w:pStyle w:val="ListParagraph"/>
        <w:numPr>
          <w:ilvl w:val="2"/>
          <w:numId w:val="17"/>
        </w:numPr>
        <w:rPr>
          <w:rFonts w:ascii="Arial Nova" w:hAnsi="Arial Nova"/>
        </w:rPr>
      </w:pPr>
      <w:r w:rsidRPr="00293E2B">
        <w:rPr>
          <w:rFonts w:ascii="Arial Nova" w:hAnsi="Arial Nova"/>
        </w:rPr>
        <w:t>Oscillator Circuit</w:t>
      </w:r>
    </w:p>
    <w:p w14:paraId="78C1948F" w14:textId="22A2E218" w:rsidR="00D42490" w:rsidRPr="00293E2B" w:rsidRDefault="00D42490" w:rsidP="00D42490">
      <w:pPr>
        <w:pStyle w:val="ListParagraph"/>
        <w:numPr>
          <w:ilvl w:val="2"/>
          <w:numId w:val="17"/>
        </w:numPr>
        <w:rPr>
          <w:rFonts w:ascii="Arial Nova" w:hAnsi="Arial Nova"/>
        </w:rPr>
      </w:pPr>
      <w:r w:rsidRPr="00293E2B">
        <w:rPr>
          <w:rFonts w:ascii="Arial Nova" w:hAnsi="Arial Nova"/>
        </w:rPr>
        <w:t>Reset Circuit</w:t>
      </w:r>
    </w:p>
    <w:p w14:paraId="4B7BC9B4" w14:textId="7FC2D6E5" w:rsidR="0031581E" w:rsidRDefault="0031581E" w:rsidP="0031581E">
      <w:pPr>
        <w:pStyle w:val="ListParagraph"/>
        <w:numPr>
          <w:ilvl w:val="2"/>
          <w:numId w:val="17"/>
        </w:numPr>
        <w:rPr>
          <w:rFonts w:ascii="Arial Nova" w:hAnsi="Arial Nova"/>
        </w:rPr>
      </w:pPr>
      <w:r w:rsidRPr="00293E2B">
        <w:rPr>
          <w:rFonts w:ascii="Arial Nova" w:hAnsi="Arial Nova"/>
        </w:rPr>
        <w:t>General Things for convenience</w:t>
      </w:r>
    </w:p>
    <w:p w14:paraId="70BB117D" w14:textId="6A0D4D56" w:rsidR="00A90EA8" w:rsidRPr="00293E2B" w:rsidRDefault="00A90EA8" w:rsidP="0031581E">
      <w:pPr>
        <w:pStyle w:val="ListParagraph"/>
        <w:numPr>
          <w:ilvl w:val="2"/>
          <w:numId w:val="17"/>
        </w:numPr>
        <w:rPr>
          <w:rFonts w:ascii="Arial Nova" w:hAnsi="Arial Nova"/>
        </w:rPr>
      </w:pPr>
      <w:r>
        <w:rPr>
          <w:rFonts w:ascii="Arial Nova" w:hAnsi="Arial Nova"/>
        </w:rPr>
        <w:t>MSP432P401R Development Board</w:t>
      </w:r>
    </w:p>
    <w:p w14:paraId="2A9BA033" w14:textId="397F584F" w:rsidR="0031581E" w:rsidRPr="00293E2B" w:rsidRDefault="0031581E" w:rsidP="0031581E">
      <w:pPr>
        <w:pStyle w:val="ListParagraph"/>
        <w:numPr>
          <w:ilvl w:val="1"/>
          <w:numId w:val="17"/>
        </w:numPr>
        <w:rPr>
          <w:rFonts w:ascii="Arial Nova" w:hAnsi="Arial Nova"/>
        </w:rPr>
      </w:pPr>
      <w:r w:rsidRPr="00293E2B">
        <w:rPr>
          <w:rFonts w:ascii="Arial Nova" w:hAnsi="Arial Nova"/>
        </w:rPr>
        <w:t xml:space="preserve">Firmware </w:t>
      </w:r>
      <w:r w:rsidR="00A90EA8">
        <w:rPr>
          <w:rFonts w:ascii="Arial Nova" w:hAnsi="Arial Nova"/>
        </w:rPr>
        <w:t>Elements</w:t>
      </w:r>
    </w:p>
    <w:p w14:paraId="57589889" w14:textId="46293F74" w:rsidR="0031581E" w:rsidRPr="00293E2B" w:rsidRDefault="0031581E" w:rsidP="0031581E">
      <w:pPr>
        <w:pStyle w:val="ListParagraph"/>
        <w:numPr>
          <w:ilvl w:val="2"/>
          <w:numId w:val="17"/>
        </w:numPr>
        <w:rPr>
          <w:rFonts w:ascii="Arial Nova" w:hAnsi="Arial Nova"/>
        </w:rPr>
      </w:pPr>
      <w:r w:rsidRPr="00293E2B">
        <w:rPr>
          <w:rFonts w:ascii="Arial Nova" w:hAnsi="Arial Nova"/>
        </w:rPr>
        <w:t>UART Driver</w:t>
      </w:r>
    </w:p>
    <w:p w14:paraId="37742559" w14:textId="291313B2" w:rsidR="0031581E" w:rsidRPr="00293E2B" w:rsidRDefault="0031581E" w:rsidP="0031581E">
      <w:pPr>
        <w:pStyle w:val="ListParagraph"/>
        <w:numPr>
          <w:ilvl w:val="2"/>
          <w:numId w:val="17"/>
        </w:numPr>
        <w:rPr>
          <w:rFonts w:ascii="Arial Nova" w:hAnsi="Arial Nova"/>
        </w:rPr>
      </w:pPr>
      <w:r w:rsidRPr="00293E2B">
        <w:rPr>
          <w:rFonts w:ascii="Arial Nova" w:hAnsi="Arial Nova"/>
        </w:rPr>
        <w:t>Bluetooth Setup Driver</w:t>
      </w:r>
    </w:p>
    <w:p w14:paraId="45F5FC9D" w14:textId="3E56F573" w:rsidR="00293E2B" w:rsidRPr="00293E2B" w:rsidRDefault="00293E2B" w:rsidP="0031581E">
      <w:pPr>
        <w:pStyle w:val="ListParagraph"/>
        <w:numPr>
          <w:ilvl w:val="2"/>
          <w:numId w:val="17"/>
        </w:numPr>
        <w:rPr>
          <w:rFonts w:ascii="Arial Nova" w:hAnsi="Arial Nova"/>
        </w:rPr>
      </w:pPr>
      <w:r w:rsidRPr="00293E2B">
        <w:rPr>
          <w:rFonts w:ascii="Arial Nova" w:hAnsi="Arial Nova"/>
        </w:rPr>
        <w:t>CRC Driver</w:t>
      </w:r>
    </w:p>
    <w:p w14:paraId="0B7093D3" w14:textId="13F8F363" w:rsidR="0031581E" w:rsidRPr="00293E2B" w:rsidRDefault="0031581E" w:rsidP="0031581E">
      <w:pPr>
        <w:pStyle w:val="ListParagraph"/>
        <w:numPr>
          <w:ilvl w:val="2"/>
          <w:numId w:val="17"/>
        </w:numPr>
        <w:rPr>
          <w:rFonts w:ascii="Arial Nova" w:hAnsi="Arial Nova"/>
        </w:rPr>
      </w:pPr>
      <w:r w:rsidRPr="00293E2B">
        <w:rPr>
          <w:rFonts w:ascii="Arial Nova" w:hAnsi="Arial Nova"/>
        </w:rPr>
        <w:t>SPI Driver</w:t>
      </w:r>
    </w:p>
    <w:p w14:paraId="509DD78F" w14:textId="5BE7621D" w:rsidR="0031581E" w:rsidRPr="00293E2B" w:rsidRDefault="0031581E" w:rsidP="0031581E">
      <w:pPr>
        <w:pStyle w:val="ListParagraph"/>
        <w:numPr>
          <w:ilvl w:val="2"/>
          <w:numId w:val="17"/>
        </w:numPr>
        <w:rPr>
          <w:rFonts w:ascii="Arial Nova" w:hAnsi="Arial Nova"/>
        </w:rPr>
      </w:pPr>
      <w:r w:rsidRPr="00293E2B">
        <w:rPr>
          <w:rFonts w:ascii="Arial Nova" w:hAnsi="Arial Nova"/>
        </w:rPr>
        <w:t>ISP Command Library</w:t>
      </w:r>
    </w:p>
    <w:p w14:paraId="56ABD331" w14:textId="5482709B" w:rsidR="00293E2B" w:rsidRPr="00293E2B" w:rsidRDefault="00293E2B" w:rsidP="0031581E">
      <w:pPr>
        <w:pStyle w:val="ListParagraph"/>
        <w:numPr>
          <w:ilvl w:val="2"/>
          <w:numId w:val="17"/>
        </w:numPr>
        <w:rPr>
          <w:rFonts w:ascii="Arial Nova" w:hAnsi="Arial Nova"/>
        </w:rPr>
      </w:pPr>
      <w:r w:rsidRPr="00293E2B">
        <w:rPr>
          <w:rFonts w:ascii="Arial Nova" w:hAnsi="Arial Nova"/>
        </w:rPr>
        <w:t>Target Board Software</w:t>
      </w:r>
    </w:p>
    <w:p w14:paraId="09487523" w14:textId="553A4262" w:rsidR="0031581E" w:rsidRPr="00293E2B" w:rsidRDefault="0031581E" w:rsidP="0031581E">
      <w:pPr>
        <w:pStyle w:val="ListParagraph"/>
        <w:numPr>
          <w:ilvl w:val="1"/>
          <w:numId w:val="17"/>
        </w:numPr>
        <w:rPr>
          <w:rFonts w:ascii="Arial Nova" w:hAnsi="Arial Nova"/>
        </w:rPr>
      </w:pPr>
      <w:r w:rsidRPr="00293E2B">
        <w:rPr>
          <w:rFonts w:ascii="Arial Nova" w:hAnsi="Arial Nova"/>
        </w:rPr>
        <w:t xml:space="preserve">Software </w:t>
      </w:r>
      <w:r w:rsidR="00A90EA8">
        <w:rPr>
          <w:rFonts w:ascii="Arial Nova" w:hAnsi="Arial Nova"/>
        </w:rPr>
        <w:t>Elements</w:t>
      </w:r>
    </w:p>
    <w:p w14:paraId="3A9585D8" w14:textId="5C123F04" w:rsidR="0031581E" w:rsidRPr="00293E2B" w:rsidRDefault="0031581E" w:rsidP="0031581E">
      <w:pPr>
        <w:pStyle w:val="ListParagraph"/>
        <w:numPr>
          <w:ilvl w:val="2"/>
          <w:numId w:val="17"/>
        </w:numPr>
        <w:rPr>
          <w:rFonts w:ascii="Arial Nova" w:hAnsi="Arial Nova"/>
        </w:rPr>
      </w:pPr>
      <w:r w:rsidRPr="00293E2B">
        <w:rPr>
          <w:rFonts w:ascii="Arial Nova" w:hAnsi="Arial Nova"/>
        </w:rPr>
        <w:t>Hex Parser</w:t>
      </w:r>
    </w:p>
    <w:p w14:paraId="43086BB9" w14:textId="21AB5D5B" w:rsidR="0031581E" w:rsidRPr="00293E2B" w:rsidRDefault="0031581E" w:rsidP="0031581E">
      <w:pPr>
        <w:pStyle w:val="ListParagraph"/>
        <w:numPr>
          <w:ilvl w:val="2"/>
          <w:numId w:val="17"/>
        </w:numPr>
        <w:rPr>
          <w:rFonts w:ascii="Arial Nova" w:hAnsi="Arial Nova"/>
        </w:rPr>
      </w:pPr>
      <w:r w:rsidRPr="00293E2B">
        <w:rPr>
          <w:rFonts w:ascii="Arial Nova" w:hAnsi="Arial Nova"/>
        </w:rPr>
        <w:t>State Machine Design</w:t>
      </w:r>
    </w:p>
    <w:p w14:paraId="5BD21618" w14:textId="2B26DA1A" w:rsidR="00D42490" w:rsidRPr="00293E2B" w:rsidRDefault="00D42490" w:rsidP="00D42490">
      <w:pPr>
        <w:pStyle w:val="ListParagraph"/>
        <w:numPr>
          <w:ilvl w:val="0"/>
          <w:numId w:val="17"/>
        </w:numPr>
        <w:rPr>
          <w:rFonts w:ascii="Arial Nova" w:hAnsi="Arial Nova"/>
        </w:rPr>
      </w:pPr>
      <w:r w:rsidRPr="00293E2B">
        <w:rPr>
          <w:rFonts w:ascii="Arial Nova" w:hAnsi="Arial Nova"/>
        </w:rPr>
        <w:t>Results and Error Analysis</w:t>
      </w:r>
    </w:p>
    <w:p w14:paraId="0C89F196" w14:textId="42A2D46B" w:rsidR="00293E2B" w:rsidRPr="00293E2B" w:rsidRDefault="00293E2B" w:rsidP="00293E2B">
      <w:pPr>
        <w:pStyle w:val="ListParagraph"/>
        <w:numPr>
          <w:ilvl w:val="1"/>
          <w:numId w:val="17"/>
        </w:numPr>
        <w:rPr>
          <w:rFonts w:ascii="Arial Nova" w:hAnsi="Arial Nova"/>
        </w:rPr>
      </w:pPr>
      <w:r w:rsidRPr="00293E2B">
        <w:rPr>
          <w:rFonts w:ascii="Arial Nova" w:hAnsi="Arial Nova"/>
        </w:rPr>
        <w:t>SPI Topologies</w:t>
      </w:r>
    </w:p>
    <w:p w14:paraId="7BBBD5C6" w14:textId="37FC45CA" w:rsidR="00293E2B" w:rsidRPr="00293E2B" w:rsidRDefault="00293E2B" w:rsidP="00293E2B">
      <w:pPr>
        <w:pStyle w:val="ListParagraph"/>
        <w:numPr>
          <w:ilvl w:val="1"/>
          <w:numId w:val="17"/>
        </w:numPr>
        <w:rPr>
          <w:rFonts w:ascii="Arial Nova" w:hAnsi="Arial Nova"/>
        </w:rPr>
      </w:pPr>
      <w:r w:rsidRPr="00293E2B">
        <w:rPr>
          <w:rFonts w:ascii="Arial Nova" w:hAnsi="Arial Nova"/>
        </w:rPr>
        <w:t>Setting up Bluetooth Modules</w:t>
      </w:r>
    </w:p>
    <w:p w14:paraId="640E1A0B" w14:textId="30BE12E6" w:rsidR="00293E2B" w:rsidRPr="00293E2B" w:rsidRDefault="00293E2B" w:rsidP="00293E2B">
      <w:pPr>
        <w:pStyle w:val="ListParagraph"/>
        <w:numPr>
          <w:ilvl w:val="1"/>
          <w:numId w:val="17"/>
        </w:numPr>
        <w:rPr>
          <w:rFonts w:ascii="Arial Nova" w:hAnsi="Arial Nova"/>
        </w:rPr>
      </w:pPr>
      <w:r w:rsidRPr="00293E2B">
        <w:rPr>
          <w:rFonts w:ascii="Arial Nova" w:hAnsi="Arial Nova"/>
        </w:rPr>
        <w:t>Error condition after second reception</w:t>
      </w:r>
    </w:p>
    <w:p w14:paraId="40934997" w14:textId="20C89342" w:rsidR="00D42490" w:rsidRPr="00293E2B" w:rsidRDefault="00D42490" w:rsidP="00D42490">
      <w:pPr>
        <w:pStyle w:val="ListParagraph"/>
        <w:numPr>
          <w:ilvl w:val="0"/>
          <w:numId w:val="17"/>
        </w:numPr>
        <w:rPr>
          <w:rFonts w:ascii="Arial Nova" w:hAnsi="Arial Nova"/>
        </w:rPr>
      </w:pPr>
      <w:r w:rsidRPr="00293E2B">
        <w:rPr>
          <w:rFonts w:ascii="Arial Nova" w:hAnsi="Arial Nova"/>
        </w:rPr>
        <w:t>Conclusion</w:t>
      </w:r>
    </w:p>
    <w:p w14:paraId="49C61CB9" w14:textId="45145716" w:rsidR="00D42490" w:rsidRPr="00293E2B" w:rsidRDefault="00D42490" w:rsidP="00D42490">
      <w:pPr>
        <w:pStyle w:val="ListParagraph"/>
        <w:numPr>
          <w:ilvl w:val="0"/>
          <w:numId w:val="17"/>
        </w:numPr>
        <w:rPr>
          <w:rFonts w:ascii="Arial Nova" w:hAnsi="Arial Nova"/>
        </w:rPr>
      </w:pPr>
      <w:r w:rsidRPr="00293E2B">
        <w:rPr>
          <w:rFonts w:ascii="Arial Nova" w:hAnsi="Arial Nova"/>
        </w:rPr>
        <w:t>Future Development Ideas</w:t>
      </w:r>
    </w:p>
    <w:p w14:paraId="385DC481" w14:textId="26F6A08F" w:rsidR="00D42490" w:rsidRPr="00293E2B" w:rsidRDefault="00D42490" w:rsidP="00D42490">
      <w:pPr>
        <w:pStyle w:val="ListParagraph"/>
        <w:numPr>
          <w:ilvl w:val="0"/>
          <w:numId w:val="17"/>
        </w:numPr>
        <w:rPr>
          <w:rFonts w:ascii="Arial Nova" w:hAnsi="Arial Nova"/>
        </w:rPr>
      </w:pPr>
      <w:r w:rsidRPr="00293E2B">
        <w:rPr>
          <w:rFonts w:ascii="Arial Nova" w:hAnsi="Arial Nova"/>
        </w:rPr>
        <w:t>Acknowledgements</w:t>
      </w:r>
    </w:p>
    <w:p w14:paraId="5E7A476B" w14:textId="75386260" w:rsidR="00D42490" w:rsidRPr="00293E2B" w:rsidRDefault="00D42490" w:rsidP="00D42490">
      <w:pPr>
        <w:pStyle w:val="ListParagraph"/>
        <w:numPr>
          <w:ilvl w:val="0"/>
          <w:numId w:val="17"/>
        </w:numPr>
        <w:rPr>
          <w:rFonts w:ascii="Arial Nova" w:hAnsi="Arial Nova"/>
        </w:rPr>
      </w:pPr>
      <w:r w:rsidRPr="00293E2B">
        <w:rPr>
          <w:rFonts w:ascii="Arial Nova" w:hAnsi="Arial Nova"/>
        </w:rPr>
        <w:t>References</w:t>
      </w:r>
    </w:p>
    <w:p w14:paraId="0F22E794" w14:textId="3C956869" w:rsidR="00D42490" w:rsidRDefault="00D42490" w:rsidP="00D42490">
      <w:pPr>
        <w:pStyle w:val="ListParagraph"/>
        <w:numPr>
          <w:ilvl w:val="0"/>
          <w:numId w:val="17"/>
        </w:numPr>
        <w:rPr>
          <w:rFonts w:ascii="Arial Nova" w:hAnsi="Arial Nova"/>
        </w:rPr>
      </w:pPr>
      <w:r w:rsidRPr="00293E2B">
        <w:rPr>
          <w:rFonts w:ascii="Arial Nova" w:hAnsi="Arial Nova"/>
        </w:rPr>
        <w:t>Appendices</w:t>
      </w:r>
    </w:p>
    <w:p w14:paraId="4AD356AD" w14:textId="6C30DCD6" w:rsidR="00A90EA8" w:rsidRDefault="00A90EA8" w:rsidP="00A90EA8">
      <w:pPr>
        <w:rPr>
          <w:rFonts w:ascii="Arial Nova" w:hAnsi="Arial Nova"/>
        </w:rPr>
      </w:pPr>
    </w:p>
    <w:p w14:paraId="299501C4" w14:textId="54719824" w:rsidR="00A90EA8" w:rsidRDefault="00A90EA8" w:rsidP="00A90EA8">
      <w:pPr>
        <w:rPr>
          <w:rFonts w:ascii="Arial Nova" w:hAnsi="Arial Nova"/>
        </w:rPr>
      </w:pPr>
    </w:p>
    <w:p w14:paraId="24E6720C" w14:textId="37B20F73" w:rsidR="00A90EA8" w:rsidRDefault="00A90EA8" w:rsidP="00A90EA8">
      <w:pPr>
        <w:rPr>
          <w:rFonts w:ascii="Arial Nova" w:hAnsi="Arial Nova"/>
        </w:rPr>
      </w:pPr>
    </w:p>
    <w:p w14:paraId="4507877E" w14:textId="4CE5C902" w:rsidR="00A90EA8" w:rsidRDefault="00A90EA8" w:rsidP="00A90EA8">
      <w:pPr>
        <w:rPr>
          <w:rFonts w:ascii="Arial Nova" w:hAnsi="Arial Nova"/>
        </w:rPr>
      </w:pPr>
    </w:p>
    <w:p w14:paraId="265D4292" w14:textId="62CFA3A5" w:rsidR="00A90EA8" w:rsidRDefault="00A90EA8" w:rsidP="00A90EA8">
      <w:pPr>
        <w:rPr>
          <w:rFonts w:ascii="Arial Nova" w:hAnsi="Arial Nova"/>
        </w:rPr>
      </w:pPr>
    </w:p>
    <w:p w14:paraId="52C5CB27" w14:textId="090F8BAF" w:rsidR="00A90EA8" w:rsidRDefault="00A90EA8" w:rsidP="00A90EA8">
      <w:pPr>
        <w:rPr>
          <w:rFonts w:ascii="Arial Nova" w:hAnsi="Arial Nova"/>
        </w:rPr>
      </w:pPr>
    </w:p>
    <w:p w14:paraId="346E7D5C" w14:textId="0DCC0286" w:rsidR="00A90EA8" w:rsidRDefault="00A90EA8" w:rsidP="00A90EA8">
      <w:pPr>
        <w:rPr>
          <w:rFonts w:ascii="Arial Nova" w:hAnsi="Arial Nova"/>
        </w:rPr>
      </w:pPr>
    </w:p>
    <w:p w14:paraId="668988D2" w14:textId="4552DEB1" w:rsidR="00A90EA8" w:rsidRDefault="00A90EA8" w:rsidP="00A90EA8">
      <w:pPr>
        <w:rPr>
          <w:rFonts w:ascii="Arial Nova" w:hAnsi="Arial Nova"/>
        </w:rPr>
      </w:pPr>
    </w:p>
    <w:p w14:paraId="1736168D" w14:textId="110BE86E" w:rsidR="00A90EA8" w:rsidRDefault="00A90EA8" w:rsidP="00A90EA8">
      <w:pPr>
        <w:rPr>
          <w:rFonts w:ascii="Arial Nova" w:hAnsi="Arial Nova"/>
        </w:rPr>
      </w:pPr>
    </w:p>
    <w:p w14:paraId="10E08933" w14:textId="63609005" w:rsidR="00A90EA8" w:rsidRDefault="00A90EA8" w:rsidP="00A90EA8">
      <w:pPr>
        <w:pStyle w:val="ListParagraph"/>
        <w:numPr>
          <w:ilvl w:val="0"/>
          <w:numId w:val="18"/>
        </w:numPr>
        <w:rPr>
          <w:rFonts w:ascii="Arial Nova" w:hAnsi="Arial Nova"/>
        </w:rPr>
      </w:pPr>
      <w:r>
        <w:rPr>
          <w:rFonts w:ascii="Arial Nova" w:hAnsi="Arial Nova"/>
        </w:rPr>
        <w:lastRenderedPageBreak/>
        <w:t>Introduction</w:t>
      </w:r>
    </w:p>
    <w:p w14:paraId="0A820708" w14:textId="39547102" w:rsidR="00A90EA8" w:rsidRDefault="00A90EA8" w:rsidP="00A90EA8">
      <w:pPr>
        <w:pStyle w:val="ListParagraph"/>
        <w:rPr>
          <w:rFonts w:ascii="Arial Nova" w:hAnsi="Arial Nova"/>
        </w:rPr>
      </w:pPr>
    </w:p>
    <w:p w14:paraId="2FBB9F64" w14:textId="585BCEC5" w:rsidR="00F64A5C" w:rsidRDefault="00A90EA8" w:rsidP="00F64A5C">
      <w:pPr>
        <w:pStyle w:val="ListParagraph"/>
        <w:rPr>
          <w:rFonts w:ascii="Arial Nova" w:hAnsi="Arial Nova"/>
        </w:rPr>
      </w:pPr>
      <w:r>
        <w:rPr>
          <w:rFonts w:ascii="Arial Nova" w:hAnsi="Arial Nova"/>
        </w:rPr>
        <w:t>This year we had an opportunity to learn Embedded System Design, and I must say that we have learnt quite enough. This project is demonstration of what we have learnt</w:t>
      </w:r>
      <w:r w:rsidR="00F64A5C">
        <w:rPr>
          <w:rFonts w:ascii="Arial Nova" w:hAnsi="Arial Nova"/>
        </w:rPr>
        <w:t xml:space="preserve">, and how we went about applying this learning. This project is Wireless AVR Chip Programmer. Why a wireless device? It comes from Abhijeet’s love for wireless devices. Why a programmer? It comes from Atharva’s fondness for exploring the field of programmers/debuggers. </w:t>
      </w:r>
    </w:p>
    <w:p w14:paraId="5518437E" w14:textId="1EE21024" w:rsidR="00F64A5C" w:rsidRDefault="00F64A5C" w:rsidP="00F64A5C">
      <w:pPr>
        <w:pStyle w:val="ListParagraph"/>
        <w:rPr>
          <w:rFonts w:ascii="Arial Nova" w:hAnsi="Arial Nova"/>
        </w:rPr>
      </w:pPr>
    </w:p>
    <w:p w14:paraId="619206F9" w14:textId="584B94D1" w:rsidR="00F64A5C" w:rsidRDefault="00F64A5C" w:rsidP="00F64A5C">
      <w:pPr>
        <w:pStyle w:val="ListParagraph"/>
        <w:rPr>
          <w:rFonts w:ascii="Arial Nova" w:hAnsi="Arial Nova"/>
        </w:rPr>
      </w:pPr>
      <w:r>
        <w:rPr>
          <w:rFonts w:ascii="Arial Nova" w:hAnsi="Arial Nova"/>
        </w:rPr>
        <w:t>This project incorporates software that we wrote ourselves from scratch. It involves design considerations while designing a generic Embedded System. It involves our dedication to make a system that is stand-alone and can manage errors.</w:t>
      </w:r>
    </w:p>
    <w:p w14:paraId="6698FF46" w14:textId="1686091B" w:rsidR="00F64A5C" w:rsidRDefault="00F64A5C" w:rsidP="00F64A5C">
      <w:pPr>
        <w:pStyle w:val="ListParagraph"/>
        <w:rPr>
          <w:rFonts w:ascii="Arial Nova" w:hAnsi="Arial Nova"/>
        </w:rPr>
      </w:pPr>
    </w:p>
    <w:p w14:paraId="2F182122" w14:textId="102037B8" w:rsidR="00F64A5C" w:rsidRDefault="00F64A5C" w:rsidP="00F64A5C">
      <w:pPr>
        <w:pStyle w:val="ListParagraph"/>
        <w:numPr>
          <w:ilvl w:val="1"/>
          <w:numId w:val="17"/>
        </w:numPr>
        <w:rPr>
          <w:rFonts w:ascii="Arial Nova" w:hAnsi="Arial Nova"/>
        </w:rPr>
      </w:pPr>
      <w:r>
        <w:rPr>
          <w:rFonts w:ascii="Arial Nova" w:hAnsi="Arial Nova"/>
        </w:rPr>
        <w:t>System Overview</w:t>
      </w:r>
    </w:p>
    <w:p w14:paraId="0E7B3F45" w14:textId="77777777" w:rsidR="002F41CC" w:rsidRDefault="00682015" w:rsidP="002F41CC">
      <w:pPr>
        <w:keepNext/>
        <w:ind w:left="1080"/>
      </w:pPr>
      <w:r>
        <w:rPr>
          <w:noProof/>
        </w:rPr>
        <w:drawing>
          <wp:inline distT="0" distB="0" distL="0" distR="0" wp14:anchorId="1CB9CA1C" wp14:editId="717F4CF8">
            <wp:extent cx="4733925" cy="4483100"/>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Overview.jpg"/>
                    <pic:cNvPicPr/>
                  </pic:nvPicPr>
                  <pic:blipFill>
                    <a:blip r:embed="rId7">
                      <a:extLst>
                        <a:ext uri="{28A0092B-C50C-407E-A947-70E740481C1C}">
                          <a14:useLocalDpi xmlns:a14="http://schemas.microsoft.com/office/drawing/2010/main" val="0"/>
                        </a:ext>
                      </a:extLst>
                    </a:blip>
                    <a:stretch>
                      <a:fillRect/>
                    </a:stretch>
                  </pic:blipFill>
                  <pic:spPr>
                    <a:xfrm>
                      <a:off x="0" y="0"/>
                      <a:ext cx="4733925" cy="4483100"/>
                    </a:xfrm>
                    <a:prstGeom prst="rect">
                      <a:avLst/>
                    </a:prstGeom>
                  </pic:spPr>
                </pic:pic>
              </a:graphicData>
            </a:graphic>
          </wp:inline>
        </w:drawing>
      </w:r>
    </w:p>
    <w:p w14:paraId="67E511B0" w14:textId="7A3CF8C3" w:rsidR="00682015" w:rsidRDefault="002F41CC" w:rsidP="002F41CC">
      <w:pPr>
        <w:pStyle w:val="Caption"/>
        <w:ind w:left="360" w:firstLine="720"/>
        <w:rPr>
          <w:rFonts w:ascii="Arial Nova" w:hAnsi="Arial Nova"/>
        </w:rPr>
      </w:pPr>
      <w:r>
        <w:t xml:space="preserve">Figure </w:t>
      </w:r>
      <w:fldSimple w:instr=" SEQ Figure \* ARABIC ">
        <w:r>
          <w:rPr>
            <w:noProof/>
          </w:rPr>
          <w:t>1</w:t>
        </w:r>
      </w:fldSimple>
      <w:r>
        <w:t>.1 System Overview</w:t>
      </w:r>
    </w:p>
    <w:p w14:paraId="1439EFC2" w14:textId="77777777" w:rsidR="002F41CC" w:rsidRDefault="002F41CC" w:rsidP="00682015">
      <w:pPr>
        <w:ind w:left="1080"/>
        <w:rPr>
          <w:rFonts w:ascii="Arial Nova" w:hAnsi="Arial Nova"/>
        </w:rPr>
      </w:pPr>
    </w:p>
    <w:p w14:paraId="4F5EA061" w14:textId="26B1233C" w:rsidR="002F41CC" w:rsidRDefault="002F41CC" w:rsidP="002F41CC">
      <w:pPr>
        <w:ind w:left="1080"/>
        <w:rPr>
          <w:rFonts w:ascii="Arial Nova" w:hAnsi="Arial Nova"/>
        </w:rPr>
      </w:pPr>
      <w:r>
        <w:rPr>
          <w:rFonts w:ascii="Arial Nova" w:hAnsi="Arial Nova"/>
        </w:rPr>
        <w:lastRenderedPageBreak/>
        <w:t xml:space="preserve">Figure 1.1 shows overall system overview. We have used MSP432P401R Development Board as a programmer for our AVR Embedded System. AVR Embedded System comprises ATmega328p based system, along with elements required to help it function – power circuitry, oscillator circuit, reset circuit. We are using power circuit on our AVR Embedded System to power </w:t>
      </w:r>
      <w:r w:rsidR="00B05D25">
        <w:rPr>
          <w:rFonts w:ascii="Arial Nova" w:hAnsi="Arial Nova"/>
        </w:rPr>
        <w:t>the Programmer Board. Transmitter will be powered from the USB connection on the Computer, and will receive data from Computer over UART Protocol. The HC-05s communicate over Bluetooth, and transfer program data and control data.</w:t>
      </w:r>
    </w:p>
    <w:p w14:paraId="74A17E99" w14:textId="53BCAE73" w:rsidR="00454C27" w:rsidRDefault="00454C27" w:rsidP="00454C27">
      <w:pPr>
        <w:pStyle w:val="ListParagraph"/>
        <w:numPr>
          <w:ilvl w:val="0"/>
          <w:numId w:val="19"/>
        </w:numPr>
        <w:rPr>
          <w:rFonts w:ascii="Arial Nova" w:hAnsi="Arial Nova"/>
        </w:rPr>
      </w:pPr>
      <w:r>
        <w:rPr>
          <w:rFonts w:ascii="Arial Nova" w:hAnsi="Arial Nova"/>
        </w:rPr>
        <w:t>In general, we talk about basic architecture of our system.</w:t>
      </w:r>
    </w:p>
    <w:p w14:paraId="087D50F1" w14:textId="29C7B876" w:rsidR="00454C27" w:rsidRDefault="00454C27" w:rsidP="00454C27">
      <w:pPr>
        <w:pStyle w:val="ListParagraph"/>
        <w:numPr>
          <w:ilvl w:val="0"/>
          <w:numId w:val="19"/>
        </w:numPr>
        <w:rPr>
          <w:rFonts w:ascii="Arial Nova" w:hAnsi="Arial Nova"/>
        </w:rPr>
      </w:pPr>
      <w:r>
        <w:rPr>
          <w:rFonts w:ascii="Arial Nova" w:hAnsi="Arial Nova"/>
        </w:rPr>
        <w:t>Talk about AVR Emb system</w:t>
      </w:r>
    </w:p>
    <w:p w14:paraId="6DFC42CF" w14:textId="5171332D" w:rsidR="00454C27" w:rsidRDefault="00454C27" w:rsidP="00454C27">
      <w:pPr>
        <w:pStyle w:val="ListParagraph"/>
        <w:numPr>
          <w:ilvl w:val="0"/>
          <w:numId w:val="19"/>
        </w:numPr>
        <w:rPr>
          <w:rFonts w:ascii="Arial Nova" w:hAnsi="Arial Nova"/>
        </w:rPr>
      </w:pPr>
      <w:r>
        <w:rPr>
          <w:rFonts w:ascii="Arial Nova" w:hAnsi="Arial Nova"/>
        </w:rPr>
        <w:t>Talk about MSP432 board – Programmer</w:t>
      </w:r>
    </w:p>
    <w:p w14:paraId="61D4EF75" w14:textId="42F9A6A8" w:rsidR="00454C27" w:rsidRDefault="00454C27" w:rsidP="00454C27">
      <w:pPr>
        <w:pStyle w:val="ListParagraph"/>
        <w:numPr>
          <w:ilvl w:val="0"/>
          <w:numId w:val="19"/>
        </w:numPr>
        <w:rPr>
          <w:rFonts w:ascii="Arial Nova" w:hAnsi="Arial Nova"/>
        </w:rPr>
      </w:pPr>
      <w:r>
        <w:rPr>
          <w:rFonts w:ascii="Arial Nova" w:hAnsi="Arial Nova"/>
        </w:rPr>
        <w:t>Talk about HC-05s</w:t>
      </w:r>
    </w:p>
    <w:p w14:paraId="7E7B6460" w14:textId="18A26825" w:rsidR="00454C27" w:rsidRDefault="00454C27" w:rsidP="00454C27">
      <w:pPr>
        <w:pStyle w:val="ListParagraph"/>
        <w:numPr>
          <w:ilvl w:val="0"/>
          <w:numId w:val="19"/>
        </w:numPr>
        <w:rPr>
          <w:rFonts w:ascii="Arial Nova" w:hAnsi="Arial Nova"/>
        </w:rPr>
      </w:pPr>
      <w:r>
        <w:rPr>
          <w:rFonts w:ascii="Arial Nova" w:hAnsi="Arial Nova"/>
        </w:rPr>
        <w:t>Talk about transmitter</w:t>
      </w:r>
    </w:p>
    <w:p w14:paraId="2981FF47" w14:textId="525C3877" w:rsidR="00454C27" w:rsidRDefault="00454C27" w:rsidP="00454C27">
      <w:pPr>
        <w:pStyle w:val="ListParagraph"/>
        <w:numPr>
          <w:ilvl w:val="0"/>
          <w:numId w:val="19"/>
        </w:numPr>
        <w:rPr>
          <w:rFonts w:ascii="Arial Nova" w:hAnsi="Arial Nova"/>
        </w:rPr>
      </w:pPr>
      <w:r>
        <w:rPr>
          <w:rFonts w:ascii="Arial Nova" w:hAnsi="Arial Nova"/>
        </w:rPr>
        <w:t xml:space="preserve">Describe how each element has been added in the </w:t>
      </w:r>
      <w:r w:rsidR="00F34254">
        <w:rPr>
          <w:rFonts w:ascii="Arial Nova" w:hAnsi="Arial Nova"/>
        </w:rPr>
        <w:t>system</w:t>
      </w:r>
    </w:p>
    <w:p w14:paraId="2D829458" w14:textId="05DD1DEB" w:rsidR="00F34254" w:rsidRDefault="00F34254" w:rsidP="00F34254">
      <w:pPr>
        <w:rPr>
          <w:rFonts w:ascii="Arial Nova" w:hAnsi="Arial Nova"/>
        </w:rPr>
      </w:pPr>
    </w:p>
    <w:p w14:paraId="0ED17D4B" w14:textId="1BE60DC5" w:rsidR="00F34254" w:rsidRDefault="00F34254" w:rsidP="00F34254">
      <w:pPr>
        <w:pStyle w:val="ListParagraph"/>
        <w:numPr>
          <w:ilvl w:val="0"/>
          <w:numId w:val="18"/>
        </w:numPr>
        <w:rPr>
          <w:rFonts w:ascii="Arial Nova" w:hAnsi="Arial Nova"/>
        </w:rPr>
      </w:pPr>
      <w:r>
        <w:rPr>
          <w:rFonts w:ascii="Arial Nova" w:hAnsi="Arial Nova"/>
        </w:rPr>
        <w:t>Technical Description</w:t>
      </w:r>
    </w:p>
    <w:p w14:paraId="63AB0B24" w14:textId="2A2CE9B2" w:rsidR="00F34254" w:rsidRDefault="00F34254" w:rsidP="00F34254">
      <w:pPr>
        <w:pStyle w:val="ListParagraph"/>
        <w:numPr>
          <w:ilvl w:val="1"/>
          <w:numId w:val="18"/>
        </w:numPr>
        <w:rPr>
          <w:rFonts w:ascii="Arial Nova" w:hAnsi="Arial Nova"/>
        </w:rPr>
      </w:pPr>
      <w:r>
        <w:rPr>
          <w:rFonts w:ascii="Arial Nova" w:hAnsi="Arial Nova"/>
        </w:rPr>
        <w:t>Board Design Considerations</w:t>
      </w:r>
    </w:p>
    <w:p w14:paraId="180E2849" w14:textId="7653AADF" w:rsidR="003728AA" w:rsidRDefault="003728AA" w:rsidP="003728AA">
      <w:pPr>
        <w:pStyle w:val="ListParagraph"/>
        <w:ind w:left="1440"/>
        <w:rPr>
          <w:rFonts w:ascii="Arial Nova" w:hAnsi="Arial Nova"/>
        </w:rPr>
      </w:pPr>
      <w:r>
        <w:rPr>
          <w:rFonts w:ascii="Arial Nova" w:hAnsi="Arial Nova"/>
        </w:rPr>
        <w:t>Put a diagram.</w:t>
      </w:r>
    </w:p>
    <w:p w14:paraId="02CF26ED" w14:textId="30A5D561" w:rsidR="003728AA" w:rsidRDefault="003728AA" w:rsidP="003728AA">
      <w:pPr>
        <w:pStyle w:val="ListParagraph"/>
        <w:ind w:left="1440"/>
        <w:rPr>
          <w:rFonts w:ascii="Arial Nova" w:hAnsi="Arial Nova"/>
        </w:rPr>
      </w:pPr>
      <w:r>
        <w:rPr>
          <w:rFonts w:ascii="Arial Nova" w:hAnsi="Arial Nova"/>
        </w:rPr>
        <w:t>Talk about what board we are talking about – Target Board or AVR Embedded System Board</w:t>
      </w:r>
    </w:p>
    <w:p w14:paraId="4C1FEC61" w14:textId="00CBAD6D" w:rsidR="003728AA" w:rsidRDefault="003728AA" w:rsidP="003728AA">
      <w:pPr>
        <w:pStyle w:val="ListParagraph"/>
        <w:ind w:left="1440"/>
        <w:rPr>
          <w:rFonts w:ascii="Arial Nova" w:hAnsi="Arial Nova"/>
        </w:rPr>
      </w:pPr>
      <w:r>
        <w:rPr>
          <w:rFonts w:ascii="Arial Nova" w:hAnsi="Arial Nova"/>
        </w:rPr>
        <w:t>Give overview of Connectors, what considerations we put when we added the connectors</w:t>
      </w:r>
    </w:p>
    <w:p w14:paraId="20C8E2E6" w14:textId="0DF9535D" w:rsidR="003728AA" w:rsidRPr="003728AA" w:rsidRDefault="003728AA" w:rsidP="003728AA">
      <w:pPr>
        <w:pStyle w:val="ListParagraph"/>
        <w:ind w:left="1440"/>
        <w:rPr>
          <w:rFonts w:ascii="Arial Nova" w:hAnsi="Arial Nova"/>
        </w:rPr>
      </w:pPr>
      <w:r>
        <w:rPr>
          <w:rFonts w:ascii="Arial Nova" w:hAnsi="Arial Nova"/>
        </w:rPr>
        <w:t>Give detailed analysis regarding the flowing current and how decoupling capacitors will interact with the flow of current</w:t>
      </w:r>
    </w:p>
    <w:p w14:paraId="2C6376B3" w14:textId="38E0A540" w:rsidR="002B0FA9" w:rsidRDefault="002B0FA9" w:rsidP="002B0FA9">
      <w:pPr>
        <w:pStyle w:val="ListParagraph"/>
        <w:numPr>
          <w:ilvl w:val="2"/>
          <w:numId w:val="18"/>
        </w:numPr>
        <w:rPr>
          <w:rFonts w:ascii="Arial Nova" w:hAnsi="Arial Nova"/>
        </w:rPr>
      </w:pPr>
      <w:r w:rsidRPr="00293E2B">
        <w:rPr>
          <w:rFonts w:ascii="Arial Nova" w:hAnsi="Arial Nova"/>
        </w:rPr>
        <w:t>Power Supply</w:t>
      </w:r>
    </w:p>
    <w:p w14:paraId="04EBAE5B" w14:textId="30958FFC" w:rsidR="003A7B83" w:rsidRDefault="00367506" w:rsidP="003A7B83">
      <w:pPr>
        <w:pStyle w:val="ListParagraph"/>
        <w:ind w:left="2160"/>
        <w:rPr>
          <w:rFonts w:ascii="Arial Nova" w:hAnsi="Arial Nova"/>
        </w:rPr>
      </w:pPr>
      <w:r>
        <w:rPr>
          <w:rFonts w:ascii="Arial Nova" w:hAnsi="Arial Nova"/>
        </w:rPr>
        <w:t xml:space="preserve">We are using 9V Power Supply unit to get the power. This provides 9V DC. We have a bridge rectifier for reverse polarity protection. Output of the bridge rectifier is 7.3V, because of voltage drop across the diodes. This voltage is brought down to 5V by 7805. We have added adequate capacitors on Input and Output rails to ensure noise suppression. This 5V rail is available for other components to use. (Talk about current consumption through this 5V regulator, give details of thermal calculations.)  </w:t>
      </w:r>
      <w:r w:rsidR="00804470">
        <w:rPr>
          <w:rFonts w:ascii="Arial Nova" w:hAnsi="Arial Nova"/>
        </w:rPr>
        <w:t>One of the consumers of this 5V is MSP432P401R Development Board which acts as programmer.</w:t>
      </w:r>
      <w:r w:rsidR="003A7B83">
        <w:rPr>
          <w:rFonts w:ascii="Arial Nova" w:hAnsi="Arial Nova"/>
        </w:rPr>
        <w:t xml:space="preserve"> Other consumer is MCP1857 which is used to generate 3.3V Power Rail. 3.3V Power rail is used to power the AVR Embedded System.</w:t>
      </w:r>
    </w:p>
    <w:p w14:paraId="74C18A64" w14:textId="417C28A9" w:rsidR="003A7B83" w:rsidRDefault="003A7B83" w:rsidP="003A7B83">
      <w:pPr>
        <w:pStyle w:val="ListParagraph"/>
        <w:numPr>
          <w:ilvl w:val="1"/>
          <w:numId w:val="19"/>
        </w:numPr>
        <w:rPr>
          <w:rFonts w:ascii="Arial Nova" w:hAnsi="Arial Nova"/>
        </w:rPr>
      </w:pPr>
      <w:r>
        <w:rPr>
          <w:rFonts w:ascii="Arial Nova" w:hAnsi="Arial Nova"/>
        </w:rPr>
        <w:t>Talk about why we choose MCP1857, talk about why we choose 7805, choices of decouping capacitors roughly</w:t>
      </w:r>
    </w:p>
    <w:p w14:paraId="5330C5B8" w14:textId="7B7BD8B2" w:rsidR="003A7B83" w:rsidRPr="003A7B83" w:rsidRDefault="003A7B83" w:rsidP="003A7B83">
      <w:pPr>
        <w:pStyle w:val="ListParagraph"/>
        <w:numPr>
          <w:ilvl w:val="1"/>
          <w:numId w:val="19"/>
        </w:numPr>
        <w:rPr>
          <w:rFonts w:ascii="Arial Nova" w:hAnsi="Arial Nova"/>
        </w:rPr>
      </w:pPr>
      <w:r>
        <w:rPr>
          <w:rFonts w:ascii="Arial Nova" w:hAnsi="Arial Nova"/>
        </w:rPr>
        <w:t>Add graph for power on, power rail voltages for 5V and 3.3V rails.</w:t>
      </w:r>
    </w:p>
    <w:p w14:paraId="7ECD7D3A" w14:textId="59351CC6" w:rsidR="002B0FA9" w:rsidRDefault="002B0FA9" w:rsidP="002B0FA9">
      <w:pPr>
        <w:pStyle w:val="ListParagraph"/>
        <w:numPr>
          <w:ilvl w:val="2"/>
          <w:numId w:val="18"/>
        </w:numPr>
        <w:rPr>
          <w:rFonts w:ascii="Arial Nova" w:hAnsi="Arial Nova"/>
        </w:rPr>
      </w:pPr>
      <w:r w:rsidRPr="00293E2B">
        <w:rPr>
          <w:rFonts w:ascii="Arial Nova" w:hAnsi="Arial Nova"/>
        </w:rPr>
        <w:lastRenderedPageBreak/>
        <w:t>Oscillator Circuit</w:t>
      </w:r>
    </w:p>
    <w:p w14:paraId="659DB85C" w14:textId="7E6BB48A" w:rsidR="003A7B83" w:rsidRDefault="003A7B83" w:rsidP="003A7B83">
      <w:pPr>
        <w:pStyle w:val="ListParagraph"/>
        <w:ind w:left="2160"/>
        <w:rPr>
          <w:rFonts w:ascii="Arial Nova" w:hAnsi="Arial Nova"/>
        </w:rPr>
      </w:pPr>
      <w:r>
        <w:rPr>
          <w:rFonts w:ascii="Arial Nova" w:hAnsi="Arial Nova"/>
        </w:rPr>
        <w:t xml:space="preserve">We have used 8 MHz oscillator for the circuit. </w:t>
      </w:r>
    </w:p>
    <w:p w14:paraId="04FA048D" w14:textId="69070545" w:rsidR="003A7B83" w:rsidRDefault="003A7B83" w:rsidP="003A7B83">
      <w:pPr>
        <w:pStyle w:val="ListParagraph"/>
        <w:ind w:left="2160"/>
        <w:rPr>
          <w:rFonts w:ascii="Arial Nova" w:hAnsi="Arial Nova"/>
        </w:rPr>
      </w:pPr>
      <w:r>
        <w:rPr>
          <w:rFonts w:ascii="Arial Nova" w:hAnsi="Arial Nova"/>
        </w:rPr>
        <w:t>Attach the screenshot of application note talking about the values of capacitor to be used.</w:t>
      </w:r>
    </w:p>
    <w:p w14:paraId="58069D24" w14:textId="3B84E77F" w:rsidR="003A7B83" w:rsidRDefault="003A7B83" w:rsidP="003A7B83">
      <w:pPr>
        <w:pStyle w:val="ListParagraph"/>
        <w:ind w:left="2160"/>
        <w:rPr>
          <w:rFonts w:ascii="Arial Nova" w:hAnsi="Arial Nova"/>
        </w:rPr>
      </w:pPr>
      <w:r>
        <w:rPr>
          <w:rFonts w:ascii="Arial Nova" w:hAnsi="Arial Nova"/>
        </w:rPr>
        <w:t>Put a photo of actual oscillator on the board, and different considerations we had to take care of, and the possible errors it produces</w:t>
      </w:r>
    </w:p>
    <w:p w14:paraId="74B1D1D8" w14:textId="59462163" w:rsidR="003A7B83" w:rsidRDefault="003A7B83" w:rsidP="003A7B83">
      <w:pPr>
        <w:pStyle w:val="ListParagraph"/>
        <w:ind w:left="2160"/>
        <w:rPr>
          <w:rFonts w:ascii="Arial Nova" w:hAnsi="Arial Nova"/>
        </w:rPr>
      </w:pPr>
      <w:r>
        <w:rPr>
          <w:rFonts w:ascii="Arial Nova" w:hAnsi="Arial Nova"/>
        </w:rPr>
        <w:t xml:space="preserve">Put a oscilloscope screenshot of oscillator rise up time. Talk about the fuse setting we changed to get the clock from oscillator, and the delay timing – which is perfectly adequate. </w:t>
      </w:r>
    </w:p>
    <w:p w14:paraId="727BC634" w14:textId="77C271D7" w:rsidR="003A7B83" w:rsidRPr="003A7B83" w:rsidRDefault="003A7B83" w:rsidP="003A7B83">
      <w:pPr>
        <w:pStyle w:val="ListParagraph"/>
        <w:ind w:left="2160"/>
        <w:rPr>
          <w:rFonts w:ascii="Arial Nova" w:hAnsi="Arial Nova"/>
        </w:rPr>
      </w:pPr>
      <w:r>
        <w:rPr>
          <w:rFonts w:ascii="Arial Nova" w:hAnsi="Arial Nova"/>
        </w:rPr>
        <w:t>Talk about why 8MHz crystal and not 16 MHz, show the curve about stable frequency operation – check if it’s alright first</w:t>
      </w:r>
      <w:bookmarkStart w:id="5" w:name="_GoBack"/>
      <w:bookmarkEnd w:id="5"/>
    </w:p>
    <w:p w14:paraId="2C4A0FDC" w14:textId="77777777" w:rsidR="002B0FA9" w:rsidRPr="00293E2B" w:rsidRDefault="002B0FA9" w:rsidP="002B0FA9">
      <w:pPr>
        <w:pStyle w:val="ListParagraph"/>
        <w:numPr>
          <w:ilvl w:val="2"/>
          <w:numId w:val="18"/>
        </w:numPr>
        <w:rPr>
          <w:rFonts w:ascii="Arial Nova" w:hAnsi="Arial Nova"/>
        </w:rPr>
      </w:pPr>
      <w:r w:rsidRPr="00293E2B">
        <w:rPr>
          <w:rFonts w:ascii="Arial Nova" w:hAnsi="Arial Nova"/>
        </w:rPr>
        <w:t>Reset Circuit</w:t>
      </w:r>
    </w:p>
    <w:p w14:paraId="304F3314" w14:textId="77777777" w:rsidR="002B0FA9" w:rsidRDefault="002B0FA9" w:rsidP="002B0FA9">
      <w:pPr>
        <w:pStyle w:val="ListParagraph"/>
        <w:numPr>
          <w:ilvl w:val="2"/>
          <w:numId w:val="18"/>
        </w:numPr>
        <w:rPr>
          <w:rFonts w:ascii="Arial Nova" w:hAnsi="Arial Nova"/>
        </w:rPr>
      </w:pPr>
      <w:r w:rsidRPr="00293E2B">
        <w:rPr>
          <w:rFonts w:ascii="Arial Nova" w:hAnsi="Arial Nova"/>
        </w:rPr>
        <w:t>General Things for convenience</w:t>
      </w:r>
    </w:p>
    <w:p w14:paraId="69675D08" w14:textId="77777777" w:rsidR="002B0FA9" w:rsidRPr="00293E2B" w:rsidRDefault="002B0FA9" w:rsidP="002B0FA9">
      <w:pPr>
        <w:pStyle w:val="ListParagraph"/>
        <w:numPr>
          <w:ilvl w:val="2"/>
          <w:numId w:val="18"/>
        </w:numPr>
        <w:rPr>
          <w:rFonts w:ascii="Arial Nova" w:hAnsi="Arial Nova"/>
        </w:rPr>
      </w:pPr>
      <w:r>
        <w:rPr>
          <w:rFonts w:ascii="Arial Nova" w:hAnsi="Arial Nova"/>
        </w:rPr>
        <w:t>MSP432P401R Development Board</w:t>
      </w:r>
    </w:p>
    <w:p w14:paraId="7BD0FB8D" w14:textId="4ABF6930" w:rsidR="002B0FA9" w:rsidRDefault="002B0FA9" w:rsidP="002B0FA9">
      <w:pPr>
        <w:pStyle w:val="ListParagraph"/>
        <w:numPr>
          <w:ilvl w:val="1"/>
          <w:numId w:val="18"/>
        </w:numPr>
        <w:rPr>
          <w:rFonts w:ascii="Arial Nova" w:hAnsi="Arial Nova"/>
        </w:rPr>
      </w:pPr>
      <w:r w:rsidRPr="00293E2B">
        <w:rPr>
          <w:rFonts w:ascii="Arial Nova" w:hAnsi="Arial Nova"/>
        </w:rPr>
        <w:t xml:space="preserve">Firmware </w:t>
      </w:r>
      <w:r>
        <w:rPr>
          <w:rFonts w:ascii="Arial Nova" w:hAnsi="Arial Nova"/>
        </w:rPr>
        <w:t>Elements</w:t>
      </w:r>
    </w:p>
    <w:p w14:paraId="43CCDA16" w14:textId="77777777" w:rsidR="002B0FA9" w:rsidRPr="00293E2B" w:rsidRDefault="002B0FA9" w:rsidP="002B0FA9">
      <w:pPr>
        <w:pStyle w:val="ListParagraph"/>
        <w:numPr>
          <w:ilvl w:val="2"/>
          <w:numId w:val="18"/>
        </w:numPr>
        <w:rPr>
          <w:rFonts w:ascii="Arial Nova" w:hAnsi="Arial Nova"/>
        </w:rPr>
      </w:pPr>
      <w:r w:rsidRPr="00293E2B">
        <w:rPr>
          <w:rFonts w:ascii="Arial Nova" w:hAnsi="Arial Nova"/>
        </w:rPr>
        <w:t>UART Driver</w:t>
      </w:r>
    </w:p>
    <w:p w14:paraId="24D74600" w14:textId="77777777" w:rsidR="002B0FA9" w:rsidRPr="00293E2B" w:rsidRDefault="002B0FA9" w:rsidP="002B0FA9">
      <w:pPr>
        <w:pStyle w:val="ListParagraph"/>
        <w:numPr>
          <w:ilvl w:val="2"/>
          <w:numId w:val="18"/>
        </w:numPr>
        <w:rPr>
          <w:rFonts w:ascii="Arial Nova" w:hAnsi="Arial Nova"/>
        </w:rPr>
      </w:pPr>
      <w:r w:rsidRPr="00293E2B">
        <w:rPr>
          <w:rFonts w:ascii="Arial Nova" w:hAnsi="Arial Nova"/>
        </w:rPr>
        <w:t>Bluetooth Setup Driver</w:t>
      </w:r>
    </w:p>
    <w:p w14:paraId="71A536D4" w14:textId="77777777" w:rsidR="002B0FA9" w:rsidRPr="00293E2B" w:rsidRDefault="002B0FA9" w:rsidP="002B0FA9">
      <w:pPr>
        <w:pStyle w:val="ListParagraph"/>
        <w:numPr>
          <w:ilvl w:val="2"/>
          <w:numId w:val="18"/>
        </w:numPr>
        <w:rPr>
          <w:rFonts w:ascii="Arial Nova" w:hAnsi="Arial Nova"/>
        </w:rPr>
      </w:pPr>
      <w:r w:rsidRPr="00293E2B">
        <w:rPr>
          <w:rFonts w:ascii="Arial Nova" w:hAnsi="Arial Nova"/>
        </w:rPr>
        <w:t>CRC Driver</w:t>
      </w:r>
    </w:p>
    <w:p w14:paraId="6A355222" w14:textId="77777777" w:rsidR="002B0FA9" w:rsidRPr="00293E2B" w:rsidRDefault="002B0FA9" w:rsidP="002B0FA9">
      <w:pPr>
        <w:pStyle w:val="ListParagraph"/>
        <w:numPr>
          <w:ilvl w:val="2"/>
          <w:numId w:val="18"/>
        </w:numPr>
        <w:rPr>
          <w:rFonts w:ascii="Arial Nova" w:hAnsi="Arial Nova"/>
        </w:rPr>
      </w:pPr>
      <w:r w:rsidRPr="00293E2B">
        <w:rPr>
          <w:rFonts w:ascii="Arial Nova" w:hAnsi="Arial Nova"/>
        </w:rPr>
        <w:t>SPI Driver</w:t>
      </w:r>
    </w:p>
    <w:p w14:paraId="1A9CCA94" w14:textId="77777777" w:rsidR="002B0FA9" w:rsidRPr="00293E2B" w:rsidRDefault="002B0FA9" w:rsidP="002B0FA9">
      <w:pPr>
        <w:pStyle w:val="ListParagraph"/>
        <w:numPr>
          <w:ilvl w:val="2"/>
          <w:numId w:val="18"/>
        </w:numPr>
        <w:rPr>
          <w:rFonts w:ascii="Arial Nova" w:hAnsi="Arial Nova"/>
        </w:rPr>
      </w:pPr>
      <w:r w:rsidRPr="00293E2B">
        <w:rPr>
          <w:rFonts w:ascii="Arial Nova" w:hAnsi="Arial Nova"/>
        </w:rPr>
        <w:t>ISP Command Library</w:t>
      </w:r>
    </w:p>
    <w:p w14:paraId="2C3336DF" w14:textId="69B5B3DD" w:rsidR="002B0FA9" w:rsidRPr="002B0FA9" w:rsidRDefault="002B0FA9" w:rsidP="002B0FA9">
      <w:pPr>
        <w:pStyle w:val="ListParagraph"/>
        <w:numPr>
          <w:ilvl w:val="2"/>
          <w:numId w:val="18"/>
        </w:numPr>
        <w:rPr>
          <w:rFonts w:ascii="Arial Nova" w:hAnsi="Arial Nova"/>
        </w:rPr>
      </w:pPr>
      <w:r w:rsidRPr="00293E2B">
        <w:rPr>
          <w:rFonts w:ascii="Arial Nova" w:hAnsi="Arial Nova"/>
        </w:rPr>
        <w:t>Target Board Software</w:t>
      </w:r>
    </w:p>
    <w:p w14:paraId="07B45668" w14:textId="6FB7D1F1" w:rsidR="002B0FA9" w:rsidRDefault="002B0FA9" w:rsidP="00F34254">
      <w:pPr>
        <w:pStyle w:val="ListParagraph"/>
        <w:numPr>
          <w:ilvl w:val="1"/>
          <w:numId w:val="18"/>
        </w:numPr>
        <w:rPr>
          <w:rFonts w:ascii="Arial Nova" w:hAnsi="Arial Nova"/>
        </w:rPr>
      </w:pPr>
      <w:r>
        <w:rPr>
          <w:rFonts w:ascii="Arial Nova" w:hAnsi="Arial Nova"/>
        </w:rPr>
        <w:t>Software Elements</w:t>
      </w:r>
    </w:p>
    <w:p w14:paraId="2100E199" w14:textId="77777777" w:rsidR="002B0FA9" w:rsidRPr="00293E2B" w:rsidRDefault="002B0FA9" w:rsidP="002B0FA9">
      <w:pPr>
        <w:pStyle w:val="ListParagraph"/>
        <w:numPr>
          <w:ilvl w:val="2"/>
          <w:numId w:val="18"/>
        </w:numPr>
        <w:rPr>
          <w:rFonts w:ascii="Arial Nova" w:hAnsi="Arial Nova"/>
        </w:rPr>
      </w:pPr>
      <w:r w:rsidRPr="00293E2B">
        <w:rPr>
          <w:rFonts w:ascii="Arial Nova" w:hAnsi="Arial Nova"/>
        </w:rPr>
        <w:t>Hex Parser</w:t>
      </w:r>
    </w:p>
    <w:p w14:paraId="79FE0488" w14:textId="7818D696" w:rsidR="002B0FA9" w:rsidRPr="002B0FA9" w:rsidRDefault="002B0FA9" w:rsidP="002B0FA9">
      <w:pPr>
        <w:pStyle w:val="ListParagraph"/>
        <w:numPr>
          <w:ilvl w:val="2"/>
          <w:numId w:val="18"/>
        </w:numPr>
        <w:rPr>
          <w:rFonts w:ascii="Arial Nova" w:hAnsi="Arial Nova"/>
        </w:rPr>
      </w:pPr>
      <w:r w:rsidRPr="00293E2B">
        <w:rPr>
          <w:rFonts w:ascii="Arial Nova" w:hAnsi="Arial Nova"/>
        </w:rPr>
        <w:t>State Machine Design</w:t>
      </w:r>
    </w:p>
    <w:p w14:paraId="4FD8FBEC" w14:textId="48BD294B" w:rsidR="00F34254" w:rsidRPr="00F34254" w:rsidRDefault="00F34254" w:rsidP="00F34254">
      <w:pPr>
        <w:pStyle w:val="ListParagraph"/>
        <w:numPr>
          <w:ilvl w:val="0"/>
          <w:numId w:val="18"/>
        </w:numPr>
        <w:rPr>
          <w:rFonts w:ascii="Arial Nova" w:hAnsi="Arial Nova"/>
        </w:rPr>
      </w:pPr>
      <w:r>
        <w:rPr>
          <w:rFonts w:ascii="Arial Nova" w:hAnsi="Arial Nova"/>
        </w:rPr>
        <w:t>Results and Error Analysis</w:t>
      </w:r>
    </w:p>
    <w:sectPr w:rsidR="00F34254" w:rsidRPr="00F34254">
      <w:footerReference w:type="default" r:id="rId8"/>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51E9C" w14:textId="77777777" w:rsidR="00FA4A14" w:rsidRDefault="00FA4A14" w:rsidP="00C6554A">
      <w:pPr>
        <w:spacing w:before="0" w:after="0" w:line="240" w:lineRule="auto"/>
      </w:pPr>
      <w:r>
        <w:separator/>
      </w:r>
    </w:p>
  </w:endnote>
  <w:endnote w:type="continuationSeparator" w:id="0">
    <w:p w14:paraId="10296F92" w14:textId="77777777" w:rsidR="00FA4A14" w:rsidRDefault="00FA4A14"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ova">
    <w:altName w:val="Arial Nova"/>
    <w:charset w:val="00"/>
    <w:family w:val="swiss"/>
    <w:pitch w:val="variable"/>
    <w:sig w:usb0="0000028F" w:usb1="00000002" w:usb2="00000000" w:usb3="00000000" w:csb0="000001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9E5AE"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173BE" w14:textId="77777777" w:rsidR="00FA4A14" w:rsidRDefault="00FA4A14" w:rsidP="00C6554A">
      <w:pPr>
        <w:spacing w:before="0" w:after="0" w:line="240" w:lineRule="auto"/>
      </w:pPr>
      <w:r>
        <w:separator/>
      </w:r>
    </w:p>
  </w:footnote>
  <w:footnote w:type="continuationSeparator" w:id="0">
    <w:p w14:paraId="40015BEC" w14:textId="77777777" w:rsidR="00FA4A14" w:rsidRDefault="00FA4A14"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8B2489C"/>
    <w:multiLevelType w:val="hybridMultilevel"/>
    <w:tmpl w:val="DB26EFE0"/>
    <w:lvl w:ilvl="0" w:tplc="A29A973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0B3A40"/>
    <w:multiLevelType w:val="hybridMultilevel"/>
    <w:tmpl w:val="6EFE8F1A"/>
    <w:lvl w:ilvl="0" w:tplc="ACCEEA98">
      <w:start w:val="1"/>
      <w:numFmt w:val="bullet"/>
      <w:lvlText w:val="-"/>
      <w:lvlJc w:val="left"/>
      <w:pPr>
        <w:ind w:left="1440" w:hanging="360"/>
      </w:pPr>
      <w:rPr>
        <w:rFonts w:ascii="Arial Nova" w:eastAsiaTheme="minorHAnsi" w:hAnsi="Arial Nova"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4232B30"/>
    <w:multiLevelType w:val="hybridMultilevel"/>
    <w:tmpl w:val="3C32C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AB722E"/>
    <w:multiLevelType w:val="hybridMultilevel"/>
    <w:tmpl w:val="C29A12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2"/>
  </w:num>
  <w:num w:numId="18">
    <w:abstractNumId w:val="16"/>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490"/>
    <w:rsid w:val="002554CD"/>
    <w:rsid w:val="00293B83"/>
    <w:rsid w:val="00293E2B"/>
    <w:rsid w:val="002B0FA9"/>
    <w:rsid w:val="002B4294"/>
    <w:rsid w:val="002F41CC"/>
    <w:rsid w:val="0031581E"/>
    <w:rsid w:val="00333D0D"/>
    <w:rsid w:val="00367506"/>
    <w:rsid w:val="003728AA"/>
    <w:rsid w:val="003A7B83"/>
    <w:rsid w:val="003E17AA"/>
    <w:rsid w:val="00454C27"/>
    <w:rsid w:val="004C049F"/>
    <w:rsid w:val="005000E2"/>
    <w:rsid w:val="005F2E52"/>
    <w:rsid w:val="00682015"/>
    <w:rsid w:val="006A3CE7"/>
    <w:rsid w:val="006D0127"/>
    <w:rsid w:val="00804470"/>
    <w:rsid w:val="00A90EA8"/>
    <w:rsid w:val="00B05D25"/>
    <w:rsid w:val="00C6554A"/>
    <w:rsid w:val="00D42490"/>
    <w:rsid w:val="00ED7C44"/>
    <w:rsid w:val="00F34254"/>
    <w:rsid w:val="00F64A5C"/>
    <w:rsid w:val="00FA4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7EB19C"/>
  <w15:chartTrackingRefBased/>
  <w15:docId w15:val="{C7A2EBE8-8D9D-4F06-B49C-903C225EF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D424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ha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273</TotalTime>
  <Pages>5</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Nandanwar</dc:creator>
  <cp:keywords/>
  <dc:description/>
  <cp:lastModifiedBy>Atharva Nandanwar</cp:lastModifiedBy>
  <cp:revision>4</cp:revision>
  <dcterms:created xsi:type="dcterms:W3CDTF">2019-12-13T05:03:00Z</dcterms:created>
  <dcterms:modified xsi:type="dcterms:W3CDTF">2019-12-13T21:56:00Z</dcterms:modified>
</cp:coreProperties>
</file>